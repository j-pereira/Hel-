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683"/>
            <w:gridCol w:w="9354"/>
          </w:tblGrid>
          <w:tr w:rsidR="00AD47D8" w:rsidTr="00AD47D8">
            <w:trPr>
              <w:trHeight w:val="3960"/>
              <w:jc w:val="center"/>
            </w:trPr>
            <w:tc>
              <w:tcPr>
                <w:tcW w:w="34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0F5D7C" w:rsidRDefault="000F5D7C">
                <w:pPr>
                  <w:pStyle w:val="SemEspaamento"/>
                </w:pPr>
              </w:p>
            </w:tc>
            <w:tc>
              <w:tcPr>
                <w:tcW w:w="466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0F5D7C" w:rsidRDefault="00836DFC">
                <w:pPr>
                  <w:pStyle w:val="SemEspaamento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ítulo"/>
                    <w:id w:val="541102321"/>
                    <w:placeholder>
                      <w:docPart w:val="A4A6A8A97B2B414898C1FCDEA5A24025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825F5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Manual do Usuário</w:t>
                    </w:r>
                  </w:sdtContent>
                </w:sdt>
              </w:p>
            </w:tc>
          </w:tr>
          <w:tr w:rsidR="00AD47D8" w:rsidTr="00AD47D8">
            <w:trPr>
              <w:jc w:val="center"/>
            </w:trPr>
            <w:tc>
              <w:tcPr>
                <w:tcW w:w="34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0F5D7C" w:rsidRDefault="000F5D7C">
                <w:pPr>
                  <w:pStyle w:val="SemEspaamento"/>
                  <w:rPr>
                    <w:color w:val="EBDDC3" w:themeColor="background2"/>
                  </w:rPr>
                </w:pPr>
              </w:p>
            </w:tc>
            <w:tc>
              <w:tcPr>
                <w:tcW w:w="466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0F5D7C" w:rsidRDefault="00AD47D8">
                <w:r>
                  <w:object w:dxaOrig="8715" w:dyaOrig="546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435.75pt;height:273pt" o:ole="">
                      <v:imagedata r:id="rId10" o:title=""/>
                    </v:shape>
                    <o:OLEObject Type="Embed" ProgID="PBrush" ShapeID="_x0000_i1025" DrawAspect="Content" ObjectID="_1534250009" r:id="rId11"/>
                  </w:object>
                </w:r>
              </w:p>
            </w:tc>
          </w:tr>
          <w:tr w:rsidR="00AD47D8" w:rsidTr="00AD47D8">
            <w:trPr>
              <w:trHeight w:val="864"/>
              <w:jc w:val="center"/>
            </w:trPr>
            <w:tc>
              <w:tcPr>
                <w:tcW w:w="34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0F5D7C" w:rsidRDefault="000F5D7C" w:rsidP="00AD47D8">
                <w:pPr>
                  <w:pStyle w:val="SemEspaamento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</w:p>
            </w:tc>
            <w:tc>
              <w:tcPr>
                <w:tcW w:w="466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0F5D7C" w:rsidRDefault="00B83371" w:rsidP="00B83371">
                <w:pPr>
                  <w:pStyle w:val="SemEspaamento"/>
                  <w:rPr>
                    <w:color w:val="FFFFFF" w:themeColor="background1"/>
                    <w:sz w:val="40"/>
                    <w:szCs w:val="40"/>
                  </w:rPr>
                </w:pPr>
                <w:r>
                  <w:rPr>
                    <w:color w:val="FFFFFF" w:themeColor="background1"/>
                    <w:sz w:val="40"/>
                    <w:szCs w:val="40"/>
                  </w:rPr>
                  <w:t>Help</w:t>
                </w:r>
                <w:r w:rsidR="001B2023" w:rsidRPr="001B2023">
                  <w:rPr>
                    <w:color w:val="FFFFFF" w:themeColor="background1"/>
                    <w:sz w:val="40"/>
                    <w:szCs w:val="40"/>
                  </w:rPr>
                  <w:t>µ</w:t>
                </w:r>
                <w:r w:rsidR="001B2023">
                  <w:rPr>
                    <w:color w:val="FFFFFF" w:themeColor="background1"/>
                    <w:sz w:val="40"/>
                    <w:szCs w:val="40"/>
                  </w:rPr>
                  <w:t>: o sistema para trocar conhecimento!</w:t>
                </w:r>
                <w:r w:rsidR="001B2023" w:rsidRPr="001B2023">
                  <w:rPr>
                    <w:color w:val="FFFFFF" w:themeColor="background1"/>
                    <w:sz w:val="40"/>
                    <w:szCs w:val="40"/>
                  </w:rPr>
                  <w:t xml:space="preserve"> </w:t>
                </w:r>
              </w:p>
            </w:tc>
          </w:tr>
          <w:tr w:rsidR="00AD47D8" w:rsidTr="00AD47D8">
            <w:trPr>
              <w:jc w:val="center"/>
            </w:trPr>
            <w:tc>
              <w:tcPr>
                <w:tcW w:w="34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0F5D7C" w:rsidRDefault="000F5D7C">
                <w:pPr>
                  <w:pStyle w:val="SemEspaamento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66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0F5D7C" w:rsidRPr="001B2023" w:rsidRDefault="001B2023">
                <w:pPr>
                  <w:pStyle w:val="SemEspaament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O </w:t>
                </w:r>
                <w:r w:rsidRPr="001B2023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Software Help</w:t>
                </w:r>
                <w:r w:rsidRPr="001B2023">
                  <w:rPr>
                    <w:rFonts w:asciiTheme="majorHAnsi" w:hAnsiTheme="majorHAnsi" w:cs="Arial"/>
                    <w:sz w:val="26"/>
                    <w:szCs w:val="26"/>
                    <w:shd w:val="clear" w:color="auto" w:fill="FFFFFF"/>
                  </w:rPr>
                  <w:t xml:space="preserve">µ é uma plataforma </w:t>
                </w:r>
                <w:r>
                  <w:rPr>
                    <w:rFonts w:asciiTheme="majorHAnsi" w:hAnsiTheme="majorHAnsi" w:cs="Arial"/>
                    <w:sz w:val="26"/>
                    <w:szCs w:val="26"/>
                    <w:shd w:val="clear" w:color="auto" w:fill="FFFFFF"/>
                  </w:rPr>
                  <w:t xml:space="preserve">que permite a troca de conhecimento entre seus </w:t>
                </w:r>
                <w:r w:rsidR="007E1083">
                  <w:rPr>
                    <w:rFonts w:asciiTheme="majorHAnsi" w:hAnsiTheme="majorHAnsi" w:cs="Arial"/>
                    <w:sz w:val="26"/>
                    <w:szCs w:val="26"/>
                    <w:shd w:val="clear" w:color="auto" w:fill="FFFFFF"/>
                  </w:rPr>
                  <w:t>usuários, que através do sistema, pode ensinar outras pessoas e aprender novas coisas!</w:t>
                </w:r>
              </w:p>
              <w:p w:rsidR="000F5D7C" w:rsidRDefault="000F5D7C">
                <w:pPr>
                  <w:pStyle w:val="SemEspaamento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  <w:bookmarkStart w:id="0" w:name="_GoBack"/>
                <w:bookmarkEnd w:id="0"/>
              </w:p>
            </w:tc>
          </w:tr>
        </w:tbl>
        <w:p w:rsidR="007825F5" w:rsidRDefault="007825F5">
          <w:pPr>
            <w:spacing w:after="200" w:line="276" w:lineRule="auto"/>
          </w:pPr>
        </w:p>
        <w:p w:rsidR="007825F5" w:rsidRDefault="007825F5">
          <w:pPr>
            <w:spacing w:after="200" w:line="276" w:lineRule="auto"/>
          </w:pPr>
        </w:p>
        <w:p w:rsidR="007825F5" w:rsidRDefault="007825F5">
          <w:pPr>
            <w:spacing w:after="200" w:line="276" w:lineRule="auto"/>
          </w:pPr>
        </w:p>
        <w:p w:rsidR="000F5D7C" w:rsidRDefault="00836DFC">
          <w:pPr>
            <w:spacing w:after="200" w:line="276" w:lineRule="auto"/>
          </w:pPr>
        </w:p>
      </w:sdtContent>
    </w:sdt>
    <w:sdt>
      <w:sdtPr>
        <w:rPr>
          <w:rFonts w:asciiTheme="minorHAnsi" w:eastAsiaTheme="minorHAnsi" w:hAnsiTheme="minorHAnsi" w:cs="Times New Roman"/>
          <w:color w:val="auto"/>
          <w:kern w:val="24"/>
          <w:sz w:val="23"/>
          <w:szCs w:val="20"/>
          <w14:ligatures w14:val="standardContextual"/>
        </w:rPr>
        <w:id w:val="527916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01F4" w:rsidRDefault="005F01F4" w:rsidP="00525538">
          <w:pPr>
            <w:pStyle w:val="CabealhodoSumrio"/>
            <w:jc w:val="center"/>
          </w:pPr>
          <w:r>
            <w:t>Sumário</w:t>
          </w:r>
        </w:p>
        <w:p w:rsidR="00525538" w:rsidRDefault="005F01F4" w:rsidP="00525538">
          <w:pPr>
            <w:pStyle w:val="Sumrio1"/>
            <w:jc w:val="center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r w:rsidRPr="005F01F4">
            <w:rPr>
              <w:sz w:val="32"/>
              <w:szCs w:val="32"/>
            </w:rPr>
            <w:fldChar w:fldCharType="begin"/>
          </w:r>
          <w:r w:rsidRPr="005F01F4">
            <w:rPr>
              <w:sz w:val="32"/>
              <w:szCs w:val="32"/>
            </w:rPr>
            <w:instrText xml:space="preserve"> TOC \o "1-3" \h \z \u </w:instrText>
          </w:r>
          <w:r w:rsidRPr="005F01F4">
            <w:rPr>
              <w:sz w:val="32"/>
              <w:szCs w:val="32"/>
            </w:rPr>
            <w:fldChar w:fldCharType="separate"/>
          </w:r>
          <w:hyperlink w:anchor="_Toc460507971" w:history="1">
            <w:r w:rsidR="00525538" w:rsidRPr="00780FC9">
              <w:rPr>
                <w:rStyle w:val="Hyperlink"/>
                <w:noProof/>
              </w:rPr>
              <w:t>Introdução</w:t>
            </w:r>
            <w:r w:rsidR="00525538">
              <w:rPr>
                <w:noProof/>
                <w:webHidden/>
              </w:rPr>
              <w:tab/>
            </w:r>
            <w:r w:rsidR="00525538">
              <w:rPr>
                <w:noProof/>
                <w:webHidden/>
              </w:rPr>
              <w:fldChar w:fldCharType="begin"/>
            </w:r>
            <w:r w:rsidR="00525538">
              <w:rPr>
                <w:noProof/>
                <w:webHidden/>
              </w:rPr>
              <w:instrText xml:space="preserve"> PAGEREF _Toc460507971 \h </w:instrText>
            </w:r>
            <w:r w:rsidR="00525538">
              <w:rPr>
                <w:noProof/>
                <w:webHidden/>
              </w:rPr>
            </w:r>
            <w:r w:rsidR="00525538">
              <w:rPr>
                <w:noProof/>
                <w:webHidden/>
              </w:rPr>
              <w:fldChar w:fldCharType="separate"/>
            </w:r>
            <w:r w:rsidR="00525538">
              <w:rPr>
                <w:noProof/>
                <w:webHidden/>
              </w:rPr>
              <w:t>2</w:t>
            </w:r>
            <w:r w:rsidR="00525538">
              <w:rPr>
                <w:noProof/>
                <w:webHidden/>
              </w:rPr>
              <w:fldChar w:fldCharType="end"/>
            </w:r>
          </w:hyperlink>
        </w:p>
        <w:p w:rsidR="00525538" w:rsidRDefault="00836DFC" w:rsidP="00525538">
          <w:pPr>
            <w:pStyle w:val="Sumrio1"/>
            <w:jc w:val="center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60507972" w:history="1">
            <w:r w:rsidR="00525538" w:rsidRPr="00780FC9">
              <w:rPr>
                <w:rStyle w:val="Hyperlink"/>
                <w:noProof/>
              </w:rPr>
              <w:t>Tela inicial</w:t>
            </w:r>
            <w:r w:rsidR="00525538">
              <w:rPr>
                <w:noProof/>
                <w:webHidden/>
              </w:rPr>
              <w:tab/>
            </w:r>
            <w:r w:rsidR="00525538">
              <w:rPr>
                <w:noProof/>
                <w:webHidden/>
              </w:rPr>
              <w:fldChar w:fldCharType="begin"/>
            </w:r>
            <w:r w:rsidR="00525538">
              <w:rPr>
                <w:noProof/>
                <w:webHidden/>
              </w:rPr>
              <w:instrText xml:space="preserve"> PAGEREF _Toc460507972 \h </w:instrText>
            </w:r>
            <w:r w:rsidR="00525538">
              <w:rPr>
                <w:noProof/>
                <w:webHidden/>
              </w:rPr>
            </w:r>
            <w:r w:rsidR="00525538">
              <w:rPr>
                <w:noProof/>
                <w:webHidden/>
              </w:rPr>
              <w:fldChar w:fldCharType="separate"/>
            </w:r>
            <w:r w:rsidR="00525538">
              <w:rPr>
                <w:noProof/>
                <w:webHidden/>
              </w:rPr>
              <w:t>3</w:t>
            </w:r>
            <w:r w:rsidR="00525538">
              <w:rPr>
                <w:noProof/>
                <w:webHidden/>
              </w:rPr>
              <w:fldChar w:fldCharType="end"/>
            </w:r>
          </w:hyperlink>
        </w:p>
        <w:p w:rsidR="00525538" w:rsidRDefault="00836DFC" w:rsidP="00525538">
          <w:pPr>
            <w:pStyle w:val="Sumrio2"/>
            <w:jc w:val="center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60507973" w:history="1">
            <w:r w:rsidR="00525538" w:rsidRPr="00780FC9">
              <w:rPr>
                <w:rStyle w:val="Hyperlink"/>
                <w:noProof/>
              </w:rPr>
              <w:t>Login</w:t>
            </w:r>
            <w:r w:rsidR="00525538">
              <w:rPr>
                <w:noProof/>
                <w:webHidden/>
              </w:rPr>
              <w:tab/>
            </w:r>
            <w:r w:rsidR="00525538">
              <w:rPr>
                <w:noProof/>
                <w:webHidden/>
              </w:rPr>
              <w:fldChar w:fldCharType="begin"/>
            </w:r>
            <w:r w:rsidR="00525538">
              <w:rPr>
                <w:noProof/>
                <w:webHidden/>
              </w:rPr>
              <w:instrText xml:space="preserve"> PAGEREF _Toc460507973 \h </w:instrText>
            </w:r>
            <w:r w:rsidR="00525538">
              <w:rPr>
                <w:noProof/>
                <w:webHidden/>
              </w:rPr>
            </w:r>
            <w:r w:rsidR="00525538">
              <w:rPr>
                <w:noProof/>
                <w:webHidden/>
              </w:rPr>
              <w:fldChar w:fldCharType="separate"/>
            </w:r>
            <w:r w:rsidR="00525538">
              <w:rPr>
                <w:noProof/>
                <w:webHidden/>
              </w:rPr>
              <w:t>3</w:t>
            </w:r>
            <w:r w:rsidR="00525538">
              <w:rPr>
                <w:noProof/>
                <w:webHidden/>
              </w:rPr>
              <w:fldChar w:fldCharType="end"/>
            </w:r>
          </w:hyperlink>
        </w:p>
        <w:p w:rsidR="00525538" w:rsidRDefault="00836DFC" w:rsidP="00525538">
          <w:pPr>
            <w:pStyle w:val="Sumrio2"/>
            <w:jc w:val="center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60507974" w:history="1">
            <w:r w:rsidR="00525538" w:rsidRPr="00780FC9">
              <w:rPr>
                <w:rStyle w:val="Hyperlink"/>
                <w:noProof/>
              </w:rPr>
              <w:t>Cadastro</w:t>
            </w:r>
            <w:r w:rsidR="00525538">
              <w:rPr>
                <w:noProof/>
                <w:webHidden/>
              </w:rPr>
              <w:tab/>
            </w:r>
            <w:r w:rsidR="00525538">
              <w:rPr>
                <w:noProof/>
                <w:webHidden/>
              </w:rPr>
              <w:fldChar w:fldCharType="begin"/>
            </w:r>
            <w:r w:rsidR="00525538">
              <w:rPr>
                <w:noProof/>
                <w:webHidden/>
              </w:rPr>
              <w:instrText xml:space="preserve"> PAGEREF _Toc460507974 \h </w:instrText>
            </w:r>
            <w:r w:rsidR="00525538">
              <w:rPr>
                <w:noProof/>
                <w:webHidden/>
              </w:rPr>
            </w:r>
            <w:r w:rsidR="00525538">
              <w:rPr>
                <w:noProof/>
                <w:webHidden/>
              </w:rPr>
              <w:fldChar w:fldCharType="separate"/>
            </w:r>
            <w:r w:rsidR="00525538">
              <w:rPr>
                <w:noProof/>
                <w:webHidden/>
              </w:rPr>
              <w:t>3</w:t>
            </w:r>
            <w:r w:rsidR="00525538">
              <w:rPr>
                <w:noProof/>
                <w:webHidden/>
              </w:rPr>
              <w:fldChar w:fldCharType="end"/>
            </w:r>
          </w:hyperlink>
        </w:p>
        <w:p w:rsidR="00525538" w:rsidRDefault="00836DFC" w:rsidP="00525538">
          <w:pPr>
            <w:pStyle w:val="Sumrio1"/>
            <w:jc w:val="center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60507975" w:history="1">
            <w:r w:rsidR="00525538" w:rsidRPr="00780FC9">
              <w:rPr>
                <w:rStyle w:val="Hyperlink"/>
                <w:noProof/>
              </w:rPr>
              <w:t>Home/Perfil</w:t>
            </w:r>
            <w:r w:rsidR="00525538">
              <w:rPr>
                <w:noProof/>
                <w:webHidden/>
              </w:rPr>
              <w:tab/>
            </w:r>
            <w:r w:rsidR="00525538">
              <w:rPr>
                <w:noProof/>
                <w:webHidden/>
              </w:rPr>
              <w:fldChar w:fldCharType="begin"/>
            </w:r>
            <w:r w:rsidR="00525538">
              <w:rPr>
                <w:noProof/>
                <w:webHidden/>
              </w:rPr>
              <w:instrText xml:space="preserve"> PAGEREF _Toc460507975 \h </w:instrText>
            </w:r>
            <w:r w:rsidR="00525538">
              <w:rPr>
                <w:noProof/>
                <w:webHidden/>
              </w:rPr>
            </w:r>
            <w:r w:rsidR="00525538">
              <w:rPr>
                <w:noProof/>
                <w:webHidden/>
              </w:rPr>
              <w:fldChar w:fldCharType="separate"/>
            </w:r>
            <w:r w:rsidR="00525538">
              <w:rPr>
                <w:noProof/>
                <w:webHidden/>
              </w:rPr>
              <w:t>4</w:t>
            </w:r>
            <w:r w:rsidR="00525538">
              <w:rPr>
                <w:noProof/>
                <w:webHidden/>
              </w:rPr>
              <w:fldChar w:fldCharType="end"/>
            </w:r>
          </w:hyperlink>
        </w:p>
        <w:p w:rsidR="00525538" w:rsidRDefault="00836DFC" w:rsidP="00525538">
          <w:pPr>
            <w:pStyle w:val="Sumrio2"/>
            <w:jc w:val="center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60507976" w:history="1">
            <w:r w:rsidR="00525538" w:rsidRPr="00780FC9">
              <w:rPr>
                <w:rStyle w:val="Hyperlink"/>
                <w:noProof/>
              </w:rPr>
              <w:t>Pesquisar</w:t>
            </w:r>
            <w:r w:rsidR="00525538">
              <w:rPr>
                <w:noProof/>
                <w:webHidden/>
              </w:rPr>
              <w:tab/>
            </w:r>
            <w:r w:rsidR="00525538">
              <w:rPr>
                <w:noProof/>
                <w:webHidden/>
              </w:rPr>
              <w:fldChar w:fldCharType="begin"/>
            </w:r>
            <w:r w:rsidR="00525538">
              <w:rPr>
                <w:noProof/>
                <w:webHidden/>
              </w:rPr>
              <w:instrText xml:space="preserve"> PAGEREF _Toc460507976 \h </w:instrText>
            </w:r>
            <w:r w:rsidR="00525538">
              <w:rPr>
                <w:noProof/>
                <w:webHidden/>
              </w:rPr>
            </w:r>
            <w:r w:rsidR="00525538">
              <w:rPr>
                <w:noProof/>
                <w:webHidden/>
              </w:rPr>
              <w:fldChar w:fldCharType="separate"/>
            </w:r>
            <w:r w:rsidR="00525538">
              <w:rPr>
                <w:noProof/>
                <w:webHidden/>
              </w:rPr>
              <w:t>4</w:t>
            </w:r>
            <w:r w:rsidR="00525538">
              <w:rPr>
                <w:noProof/>
                <w:webHidden/>
              </w:rPr>
              <w:fldChar w:fldCharType="end"/>
            </w:r>
          </w:hyperlink>
        </w:p>
        <w:p w:rsidR="00525538" w:rsidRDefault="00836DFC" w:rsidP="00525538">
          <w:pPr>
            <w:pStyle w:val="Sumrio3"/>
            <w:jc w:val="center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60507977" w:history="1">
            <w:r w:rsidR="00525538" w:rsidRPr="00780FC9">
              <w:rPr>
                <w:rStyle w:val="Hyperlink"/>
                <w:noProof/>
              </w:rPr>
              <w:t>Filtros</w:t>
            </w:r>
            <w:r w:rsidR="00525538">
              <w:rPr>
                <w:noProof/>
                <w:webHidden/>
              </w:rPr>
              <w:tab/>
            </w:r>
            <w:r w:rsidR="00525538">
              <w:rPr>
                <w:noProof/>
                <w:webHidden/>
              </w:rPr>
              <w:fldChar w:fldCharType="begin"/>
            </w:r>
            <w:r w:rsidR="00525538">
              <w:rPr>
                <w:noProof/>
                <w:webHidden/>
              </w:rPr>
              <w:instrText xml:space="preserve"> PAGEREF _Toc460507977 \h </w:instrText>
            </w:r>
            <w:r w:rsidR="00525538">
              <w:rPr>
                <w:noProof/>
                <w:webHidden/>
              </w:rPr>
            </w:r>
            <w:r w:rsidR="00525538">
              <w:rPr>
                <w:noProof/>
                <w:webHidden/>
              </w:rPr>
              <w:fldChar w:fldCharType="separate"/>
            </w:r>
            <w:r w:rsidR="00525538">
              <w:rPr>
                <w:noProof/>
                <w:webHidden/>
              </w:rPr>
              <w:t>4</w:t>
            </w:r>
            <w:r w:rsidR="00525538">
              <w:rPr>
                <w:noProof/>
                <w:webHidden/>
              </w:rPr>
              <w:fldChar w:fldCharType="end"/>
            </w:r>
          </w:hyperlink>
        </w:p>
        <w:p w:rsidR="00525538" w:rsidRDefault="00836DFC" w:rsidP="00525538">
          <w:pPr>
            <w:pStyle w:val="Sumrio3"/>
            <w:jc w:val="center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60507978" w:history="1">
            <w:r w:rsidR="00525538" w:rsidRPr="00780FC9">
              <w:rPr>
                <w:rStyle w:val="Hyperlink"/>
                <w:noProof/>
              </w:rPr>
              <w:t>Perfil dos amigos</w:t>
            </w:r>
            <w:r w:rsidR="00525538">
              <w:rPr>
                <w:noProof/>
                <w:webHidden/>
              </w:rPr>
              <w:tab/>
            </w:r>
            <w:r w:rsidR="00525538">
              <w:rPr>
                <w:noProof/>
                <w:webHidden/>
              </w:rPr>
              <w:fldChar w:fldCharType="begin"/>
            </w:r>
            <w:r w:rsidR="00525538">
              <w:rPr>
                <w:noProof/>
                <w:webHidden/>
              </w:rPr>
              <w:instrText xml:space="preserve"> PAGEREF _Toc460507978 \h </w:instrText>
            </w:r>
            <w:r w:rsidR="00525538">
              <w:rPr>
                <w:noProof/>
                <w:webHidden/>
              </w:rPr>
            </w:r>
            <w:r w:rsidR="00525538">
              <w:rPr>
                <w:noProof/>
                <w:webHidden/>
              </w:rPr>
              <w:fldChar w:fldCharType="separate"/>
            </w:r>
            <w:r w:rsidR="00525538">
              <w:rPr>
                <w:noProof/>
                <w:webHidden/>
              </w:rPr>
              <w:t>4</w:t>
            </w:r>
            <w:r w:rsidR="00525538">
              <w:rPr>
                <w:noProof/>
                <w:webHidden/>
              </w:rPr>
              <w:fldChar w:fldCharType="end"/>
            </w:r>
          </w:hyperlink>
        </w:p>
        <w:p w:rsidR="00525538" w:rsidRDefault="00836DFC" w:rsidP="00525538">
          <w:pPr>
            <w:pStyle w:val="Sumrio3"/>
            <w:jc w:val="center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60507979" w:history="1">
            <w:r w:rsidR="00525538" w:rsidRPr="00780FC9">
              <w:rPr>
                <w:rStyle w:val="Hyperlink"/>
                <w:noProof/>
              </w:rPr>
              <w:t>Portfólio dos amigos</w:t>
            </w:r>
            <w:r w:rsidR="00525538">
              <w:rPr>
                <w:noProof/>
                <w:webHidden/>
              </w:rPr>
              <w:tab/>
            </w:r>
            <w:r w:rsidR="00525538">
              <w:rPr>
                <w:noProof/>
                <w:webHidden/>
              </w:rPr>
              <w:fldChar w:fldCharType="begin"/>
            </w:r>
            <w:r w:rsidR="00525538">
              <w:rPr>
                <w:noProof/>
                <w:webHidden/>
              </w:rPr>
              <w:instrText xml:space="preserve"> PAGEREF _Toc460507979 \h </w:instrText>
            </w:r>
            <w:r w:rsidR="00525538">
              <w:rPr>
                <w:noProof/>
                <w:webHidden/>
              </w:rPr>
            </w:r>
            <w:r w:rsidR="00525538">
              <w:rPr>
                <w:noProof/>
                <w:webHidden/>
              </w:rPr>
              <w:fldChar w:fldCharType="separate"/>
            </w:r>
            <w:r w:rsidR="00525538">
              <w:rPr>
                <w:noProof/>
                <w:webHidden/>
              </w:rPr>
              <w:t>4</w:t>
            </w:r>
            <w:r w:rsidR="00525538">
              <w:rPr>
                <w:noProof/>
                <w:webHidden/>
              </w:rPr>
              <w:fldChar w:fldCharType="end"/>
            </w:r>
          </w:hyperlink>
        </w:p>
        <w:p w:rsidR="00525538" w:rsidRDefault="00836DFC" w:rsidP="00525538">
          <w:pPr>
            <w:pStyle w:val="Sumrio2"/>
            <w:jc w:val="center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60507980" w:history="1">
            <w:r w:rsidR="00525538" w:rsidRPr="00780FC9">
              <w:rPr>
                <w:rStyle w:val="Hyperlink"/>
                <w:noProof/>
              </w:rPr>
              <w:t>Portfólio</w:t>
            </w:r>
            <w:r w:rsidR="00525538">
              <w:rPr>
                <w:noProof/>
                <w:webHidden/>
              </w:rPr>
              <w:tab/>
            </w:r>
            <w:r w:rsidR="00525538">
              <w:rPr>
                <w:noProof/>
                <w:webHidden/>
              </w:rPr>
              <w:fldChar w:fldCharType="begin"/>
            </w:r>
            <w:r w:rsidR="00525538">
              <w:rPr>
                <w:noProof/>
                <w:webHidden/>
              </w:rPr>
              <w:instrText xml:space="preserve"> PAGEREF _Toc460507980 \h </w:instrText>
            </w:r>
            <w:r w:rsidR="00525538">
              <w:rPr>
                <w:noProof/>
                <w:webHidden/>
              </w:rPr>
            </w:r>
            <w:r w:rsidR="00525538">
              <w:rPr>
                <w:noProof/>
                <w:webHidden/>
              </w:rPr>
              <w:fldChar w:fldCharType="separate"/>
            </w:r>
            <w:r w:rsidR="00525538">
              <w:rPr>
                <w:noProof/>
                <w:webHidden/>
              </w:rPr>
              <w:t>4</w:t>
            </w:r>
            <w:r w:rsidR="00525538">
              <w:rPr>
                <w:noProof/>
                <w:webHidden/>
              </w:rPr>
              <w:fldChar w:fldCharType="end"/>
            </w:r>
          </w:hyperlink>
        </w:p>
        <w:p w:rsidR="00525538" w:rsidRDefault="00836DFC" w:rsidP="00525538">
          <w:pPr>
            <w:pStyle w:val="Sumrio3"/>
            <w:jc w:val="center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60507981" w:history="1">
            <w:r w:rsidR="00525538" w:rsidRPr="00780FC9">
              <w:rPr>
                <w:rStyle w:val="Hyperlink"/>
                <w:noProof/>
              </w:rPr>
              <w:t>Seus arquivos</w:t>
            </w:r>
            <w:r w:rsidR="00525538">
              <w:rPr>
                <w:noProof/>
                <w:webHidden/>
              </w:rPr>
              <w:tab/>
            </w:r>
            <w:r w:rsidR="00525538">
              <w:rPr>
                <w:noProof/>
                <w:webHidden/>
              </w:rPr>
              <w:fldChar w:fldCharType="begin"/>
            </w:r>
            <w:r w:rsidR="00525538">
              <w:rPr>
                <w:noProof/>
                <w:webHidden/>
              </w:rPr>
              <w:instrText xml:space="preserve"> PAGEREF _Toc460507981 \h </w:instrText>
            </w:r>
            <w:r w:rsidR="00525538">
              <w:rPr>
                <w:noProof/>
                <w:webHidden/>
              </w:rPr>
            </w:r>
            <w:r w:rsidR="00525538">
              <w:rPr>
                <w:noProof/>
                <w:webHidden/>
              </w:rPr>
              <w:fldChar w:fldCharType="separate"/>
            </w:r>
            <w:r w:rsidR="00525538">
              <w:rPr>
                <w:noProof/>
                <w:webHidden/>
              </w:rPr>
              <w:t>4</w:t>
            </w:r>
            <w:r w:rsidR="00525538">
              <w:rPr>
                <w:noProof/>
                <w:webHidden/>
              </w:rPr>
              <w:fldChar w:fldCharType="end"/>
            </w:r>
          </w:hyperlink>
        </w:p>
        <w:p w:rsidR="00525538" w:rsidRDefault="00836DFC" w:rsidP="00525538">
          <w:pPr>
            <w:pStyle w:val="Sumrio2"/>
            <w:jc w:val="center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60507982" w:history="1">
            <w:r w:rsidR="00525538" w:rsidRPr="00780FC9">
              <w:rPr>
                <w:rStyle w:val="Hyperlink"/>
                <w:noProof/>
              </w:rPr>
              <w:t>Configurações</w:t>
            </w:r>
            <w:r w:rsidR="00525538">
              <w:rPr>
                <w:noProof/>
                <w:webHidden/>
              </w:rPr>
              <w:tab/>
            </w:r>
            <w:r w:rsidR="00525538">
              <w:rPr>
                <w:noProof/>
                <w:webHidden/>
              </w:rPr>
              <w:fldChar w:fldCharType="begin"/>
            </w:r>
            <w:r w:rsidR="00525538">
              <w:rPr>
                <w:noProof/>
                <w:webHidden/>
              </w:rPr>
              <w:instrText xml:space="preserve"> PAGEREF _Toc460507982 \h </w:instrText>
            </w:r>
            <w:r w:rsidR="00525538">
              <w:rPr>
                <w:noProof/>
                <w:webHidden/>
              </w:rPr>
            </w:r>
            <w:r w:rsidR="00525538">
              <w:rPr>
                <w:noProof/>
                <w:webHidden/>
              </w:rPr>
              <w:fldChar w:fldCharType="separate"/>
            </w:r>
            <w:r w:rsidR="00525538">
              <w:rPr>
                <w:noProof/>
                <w:webHidden/>
              </w:rPr>
              <w:t>4</w:t>
            </w:r>
            <w:r w:rsidR="00525538">
              <w:rPr>
                <w:noProof/>
                <w:webHidden/>
              </w:rPr>
              <w:fldChar w:fldCharType="end"/>
            </w:r>
          </w:hyperlink>
        </w:p>
        <w:p w:rsidR="00525538" w:rsidRDefault="00836DFC" w:rsidP="00525538">
          <w:pPr>
            <w:pStyle w:val="Sumrio3"/>
            <w:jc w:val="center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60507983" w:history="1">
            <w:r w:rsidR="00525538" w:rsidRPr="00780FC9">
              <w:rPr>
                <w:rStyle w:val="Hyperlink"/>
                <w:noProof/>
              </w:rPr>
              <w:t>Dados pessoais</w:t>
            </w:r>
            <w:r w:rsidR="00525538">
              <w:rPr>
                <w:noProof/>
                <w:webHidden/>
              </w:rPr>
              <w:tab/>
            </w:r>
            <w:r w:rsidR="00525538">
              <w:rPr>
                <w:noProof/>
                <w:webHidden/>
              </w:rPr>
              <w:fldChar w:fldCharType="begin"/>
            </w:r>
            <w:r w:rsidR="00525538">
              <w:rPr>
                <w:noProof/>
                <w:webHidden/>
              </w:rPr>
              <w:instrText xml:space="preserve"> PAGEREF _Toc460507983 \h </w:instrText>
            </w:r>
            <w:r w:rsidR="00525538">
              <w:rPr>
                <w:noProof/>
                <w:webHidden/>
              </w:rPr>
            </w:r>
            <w:r w:rsidR="00525538">
              <w:rPr>
                <w:noProof/>
                <w:webHidden/>
              </w:rPr>
              <w:fldChar w:fldCharType="separate"/>
            </w:r>
            <w:r w:rsidR="00525538">
              <w:rPr>
                <w:noProof/>
                <w:webHidden/>
              </w:rPr>
              <w:t>5</w:t>
            </w:r>
            <w:r w:rsidR="00525538">
              <w:rPr>
                <w:noProof/>
                <w:webHidden/>
              </w:rPr>
              <w:fldChar w:fldCharType="end"/>
            </w:r>
          </w:hyperlink>
        </w:p>
        <w:p w:rsidR="00525538" w:rsidRDefault="00836DFC" w:rsidP="00525538">
          <w:pPr>
            <w:pStyle w:val="Sumrio3"/>
            <w:jc w:val="center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60507984" w:history="1">
            <w:r w:rsidR="00525538" w:rsidRPr="00780FC9">
              <w:rPr>
                <w:rStyle w:val="Hyperlink"/>
                <w:noProof/>
              </w:rPr>
              <w:t>Áreas de atuação</w:t>
            </w:r>
            <w:r w:rsidR="00525538">
              <w:rPr>
                <w:noProof/>
                <w:webHidden/>
              </w:rPr>
              <w:tab/>
            </w:r>
            <w:r w:rsidR="00525538">
              <w:rPr>
                <w:noProof/>
                <w:webHidden/>
              </w:rPr>
              <w:fldChar w:fldCharType="begin"/>
            </w:r>
            <w:r w:rsidR="00525538">
              <w:rPr>
                <w:noProof/>
                <w:webHidden/>
              </w:rPr>
              <w:instrText xml:space="preserve"> PAGEREF _Toc460507984 \h </w:instrText>
            </w:r>
            <w:r w:rsidR="00525538">
              <w:rPr>
                <w:noProof/>
                <w:webHidden/>
              </w:rPr>
            </w:r>
            <w:r w:rsidR="00525538">
              <w:rPr>
                <w:noProof/>
                <w:webHidden/>
              </w:rPr>
              <w:fldChar w:fldCharType="separate"/>
            </w:r>
            <w:r w:rsidR="00525538">
              <w:rPr>
                <w:noProof/>
                <w:webHidden/>
              </w:rPr>
              <w:t>5</w:t>
            </w:r>
            <w:r w:rsidR="00525538">
              <w:rPr>
                <w:noProof/>
                <w:webHidden/>
              </w:rPr>
              <w:fldChar w:fldCharType="end"/>
            </w:r>
          </w:hyperlink>
        </w:p>
        <w:p w:rsidR="00525538" w:rsidRDefault="00836DFC" w:rsidP="00525538">
          <w:pPr>
            <w:pStyle w:val="Sumrio3"/>
            <w:jc w:val="center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60507985" w:history="1">
            <w:r w:rsidR="00525538" w:rsidRPr="00780FC9">
              <w:rPr>
                <w:rStyle w:val="Hyperlink"/>
                <w:noProof/>
              </w:rPr>
              <w:t>Áreas de interesse</w:t>
            </w:r>
            <w:r w:rsidR="00525538">
              <w:rPr>
                <w:noProof/>
                <w:webHidden/>
              </w:rPr>
              <w:tab/>
            </w:r>
            <w:r w:rsidR="00525538">
              <w:rPr>
                <w:noProof/>
                <w:webHidden/>
              </w:rPr>
              <w:fldChar w:fldCharType="begin"/>
            </w:r>
            <w:r w:rsidR="00525538">
              <w:rPr>
                <w:noProof/>
                <w:webHidden/>
              </w:rPr>
              <w:instrText xml:space="preserve"> PAGEREF _Toc460507985 \h </w:instrText>
            </w:r>
            <w:r w:rsidR="00525538">
              <w:rPr>
                <w:noProof/>
                <w:webHidden/>
              </w:rPr>
            </w:r>
            <w:r w:rsidR="00525538">
              <w:rPr>
                <w:noProof/>
                <w:webHidden/>
              </w:rPr>
              <w:fldChar w:fldCharType="separate"/>
            </w:r>
            <w:r w:rsidR="00525538">
              <w:rPr>
                <w:noProof/>
                <w:webHidden/>
              </w:rPr>
              <w:t>5</w:t>
            </w:r>
            <w:r w:rsidR="00525538">
              <w:rPr>
                <w:noProof/>
                <w:webHidden/>
              </w:rPr>
              <w:fldChar w:fldCharType="end"/>
            </w:r>
          </w:hyperlink>
        </w:p>
        <w:p w:rsidR="00525538" w:rsidRDefault="00836DFC" w:rsidP="00525538">
          <w:pPr>
            <w:pStyle w:val="Sumrio1"/>
            <w:jc w:val="center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60507986" w:history="1">
            <w:r w:rsidR="00525538" w:rsidRPr="00780FC9">
              <w:rPr>
                <w:rStyle w:val="Hyperlink"/>
                <w:noProof/>
              </w:rPr>
              <w:t>Suporte</w:t>
            </w:r>
            <w:r w:rsidR="00525538">
              <w:rPr>
                <w:noProof/>
                <w:webHidden/>
              </w:rPr>
              <w:tab/>
            </w:r>
            <w:r w:rsidR="00525538">
              <w:rPr>
                <w:noProof/>
                <w:webHidden/>
              </w:rPr>
              <w:fldChar w:fldCharType="begin"/>
            </w:r>
            <w:r w:rsidR="00525538">
              <w:rPr>
                <w:noProof/>
                <w:webHidden/>
              </w:rPr>
              <w:instrText xml:space="preserve"> PAGEREF _Toc460507986 \h </w:instrText>
            </w:r>
            <w:r w:rsidR="00525538">
              <w:rPr>
                <w:noProof/>
                <w:webHidden/>
              </w:rPr>
            </w:r>
            <w:r w:rsidR="00525538">
              <w:rPr>
                <w:noProof/>
                <w:webHidden/>
              </w:rPr>
              <w:fldChar w:fldCharType="separate"/>
            </w:r>
            <w:r w:rsidR="00525538">
              <w:rPr>
                <w:noProof/>
                <w:webHidden/>
              </w:rPr>
              <w:t>5</w:t>
            </w:r>
            <w:r w:rsidR="00525538">
              <w:rPr>
                <w:noProof/>
                <w:webHidden/>
              </w:rPr>
              <w:fldChar w:fldCharType="end"/>
            </w:r>
          </w:hyperlink>
        </w:p>
        <w:p w:rsidR="005F01F4" w:rsidRDefault="005F01F4" w:rsidP="00525538">
          <w:pPr>
            <w:jc w:val="center"/>
          </w:pPr>
          <w:r w:rsidRPr="005F01F4"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FD007B" w:rsidRDefault="00FD007B">
      <w:pPr>
        <w:pStyle w:val="Ttulo"/>
      </w:pPr>
    </w:p>
    <w:p w:rsidR="00FD007B" w:rsidRDefault="00FD007B">
      <w:pPr>
        <w:pStyle w:val="Ttulo"/>
      </w:pPr>
    </w:p>
    <w:p w:rsidR="00FD007B" w:rsidRDefault="00FD007B">
      <w:pPr>
        <w:pStyle w:val="Ttulo"/>
      </w:pPr>
    </w:p>
    <w:p w:rsidR="00FD007B" w:rsidRDefault="00FD007B">
      <w:pPr>
        <w:pStyle w:val="Ttulo"/>
      </w:pPr>
    </w:p>
    <w:p w:rsidR="00FD007B" w:rsidRDefault="00FD007B">
      <w:pPr>
        <w:pStyle w:val="Ttulo"/>
      </w:pPr>
    </w:p>
    <w:p w:rsidR="00FD007B" w:rsidRDefault="00FD007B">
      <w:pPr>
        <w:pStyle w:val="Ttulo"/>
      </w:pPr>
    </w:p>
    <w:p w:rsidR="00FD007B" w:rsidRDefault="00FD007B">
      <w:pPr>
        <w:pStyle w:val="Ttulo"/>
      </w:pPr>
    </w:p>
    <w:p w:rsidR="00FD007B" w:rsidRDefault="00FD007B">
      <w:pPr>
        <w:pStyle w:val="Ttulo"/>
      </w:pPr>
    </w:p>
    <w:p w:rsidR="00FD007B" w:rsidRDefault="00FD007B">
      <w:pPr>
        <w:pStyle w:val="Ttulo"/>
      </w:pPr>
    </w:p>
    <w:p w:rsidR="00FD007B" w:rsidRDefault="00FD007B">
      <w:pPr>
        <w:pStyle w:val="Ttulo"/>
      </w:pPr>
    </w:p>
    <w:p w:rsidR="00FD007B" w:rsidRDefault="00FD007B">
      <w:pPr>
        <w:pStyle w:val="Ttulo"/>
      </w:pPr>
    </w:p>
    <w:p w:rsidR="00FD007B" w:rsidRDefault="00FD007B">
      <w:pPr>
        <w:pStyle w:val="Ttulo"/>
      </w:pPr>
    </w:p>
    <w:p w:rsidR="000F5D7C" w:rsidRDefault="000F5D7C">
      <w:pPr>
        <w:pStyle w:val="Ttulo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</w:pPr>
    </w:p>
    <w:p w:rsidR="00FD007B" w:rsidRDefault="00FD007B">
      <w:pPr>
        <w:spacing w:after="160"/>
      </w:pPr>
    </w:p>
    <w:p w:rsidR="00FD007B" w:rsidRDefault="007825F5" w:rsidP="007825F5">
      <w:pPr>
        <w:pStyle w:val="Estilo1"/>
        <w:outlineLvl w:val="0"/>
      </w:pPr>
      <w:bookmarkStart w:id="1" w:name="_Toc460507971"/>
      <w:r>
        <w:t>Introdução</w:t>
      </w:r>
      <w:bookmarkEnd w:id="1"/>
    </w:p>
    <w:p w:rsidR="00FD007B" w:rsidRDefault="00FD007B">
      <w:pPr>
        <w:spacing w:after="160"/>
      </w:pPr>
    </w:p>
    <w:p w:rsidR="00FD007B" w:rsidRDefault="00FD007B">
      <w:pPr>
        <w:spacing w:after="160"/>
      </w:pPr>
    </w:p>
    <w:p w:rsidR="00FD007B" w:rsidRDefault="00FD007B">
      <w:pPr>
        <w:spacing w:after="160"/>
      </w:pPr>
    </w:p>
    <w:p w:rsidR="00FD007B" w:rsidRDefault="00FD007B">
      <w:pPr>
        <w:spacing w:after="160"/>
      </w:pPr>
    </w:p>
    <w:p w:rsidR="00FD007B" w:rsidRDefault="00FD007B">
      <w:pPr>
        <w:spacing w:after="160"/>
      </w:pPr>
    </w:p>
    <w:p w:rsidR="00FD007B" w:rsidRDefault="00FD007B">
      <w:pPr>
        <w:spacing w:after="160"/>
      </w:pPr>
    </w:p>
    <w:p w:rsidR="00FD007B" w:rsidRDefault="00FD007B">
      <w:pPr>
        <w:spacing w:after="160"/>
      </w:pPr>
    </w:p>
    <w:p w:rsidR="00FD007B" w:rsidRDefault="00FD007B">
      <w:pPr>
        <w:spacing w:after="160"/>
      </w:pPr>
    </w:p>
    <w:p w:rsidR="00FD007B" w:rsidRDefault="00FD007B">
      <w:pPr>
        <w:spacing w:after="160"/>
      </w:pPr>
    </w:p>
    <w:p w:rsidR="00FD007B" w:rsidRDefault="00FD007B">
      <w:pPr>
        <w:spacing w:after="160"/>
      </w:pPr>
    </w:p>
    <w:p w:rsidR="00FD007B" w:rsidRDefault="00FD007B">
      <w:pPr>
        <w:spacing w:after="160"/>
      </w:pPr>
    </w:p>
    <w:p w:rsidR="00FD007B" w:rsidRDefault="00FD007B">
      <w:pPr>
        <w:spacing w:after="160"/>
      </w:pPr>
    </w:p>
    <w:p w:rsidR="00FD007B" w:rsidRDefault="00FD007B">
      <w:pPr>
        <w:spacing w:after="160"/>
      </w:pPr>
    </w:p>
    <w:p w:rsidR="00FD007B" w:rsidRDefault="00FD007B">
      <w:pPr>
        <w:spacing w:after="160"/>
      </w:pPr>
    </w:p>
    <w:p w:rsidR="00FD007B" w:rsidRDefault="00FD007B">
      <w:pPr>
        <w:spacing w:after="160"/>
      </w:pPr>
    </w:p>
    <w:p w:rsidR="00FD007B" w:rsidRDefault="00FD007B">
      <w:pPr>
        <w:spacing w:after="160"/>
      </w:pPr>
    </w:p>
    <w:p w:rsidR="00FD007B" w:rsidRDefault="00FD007B">
      <w:pPr>
        <w:spacing w:after="160"/>
      </w:pPr>
    </w:p>
    <w:p w:rsidR="00FD007B" w:rsidRDefault="00FD007B">
      <w:pPr>
        <w:spacing w:after="160"/>
      </w:pPr>
    </w:p>
    <w:p w:rsidR="00FD007B" w:rsidRDefault="00FD007B">
      <w:pPr>
        <w:spacing w:after="160"/>
      </w:pPr>
    </w:p>
    <w:p w:rsidR="00FD007B" w:rsidRDefault="00FD007B">
      <w:pPr>
        <w:spacing w:after="160"/>
      </w:pPr>
    </w:p>
    <w:p w:rsidR="00FD007B" w:rsidRDefault="00FD007B">
      <w:pPr>
        <w:spacing w:after="160"/>
      </w:pPr>
    </w:p>
    <w:p w:rsidR="007825F5" w:rsidRDefault="007825F5">
      <w:pPr>
        <w:spacing w:after="160"/>
      </w:pPr>
    </w:p>
    <w:p w:rsidR="007825F5" w:rsidRDefault="007825F5">
      <w:pPr>
        <w:spacing w:after="160"/>
      </w:pPr>
    </w:p>
    <w:p w:rsidR="007825F5" w:rsidRDefault="007825F5">
      <w:pPr>
        <w:spacing w:after="160"/>
      </w:pPr>
    </w:p>
    <w:p w:rsidR="007825F5" w:rsidRDefault="007825F5">
      <w:pPr>
        <w:spacing w:after="160"/>
      </w:pPr>
    </w:p>
    <w:p w:rsidR="007825F5" w:rsidRDefault="007825F5">
      <w:pPr>
        <w:spacing w:after="160"/>
      </w:pPr>
    </w:p>
    <w:p w:rsidR="007825F5" w:rsidRDefault="007825F5">
      <w:pPr>
        <w:spacing w:after="160"/>
      </w:pPr>
    </w:p>
    <w:p w:rsidR="007825F5" w:rsidRDefault="007825F5">
      <w:pPr>
        <w:spacing w:after="160"/>
      </w:pPr>
    </w:p>
    <w:p w:rsidR="007825F5" w:rsidRDefault="007825F5">
      <w:pPr>
        <w:spacing w:after="160"/>
      </w:pPr>
    </w:p>
    <w:p w:rsidR="00FD007B" w:rsidRDefault="00D40B30" w:rsidP="00FD007B">
      <w:pPr>
        <w:pStyle w:val="Estilo1"/>
        <w:outlineLvl w:val="0"/>
      </w:pPr>
      <w:bookmarkStart w:id="2" w:name="_Toc460507972"/>
      <w:r>
        <w:t>Tela inicial</w:t>
      </w:r>
      <w:bookmarkEnd w:id="2"/>
    </w:p>
    <w:p w:rsidR="00FD007B" w:rsidRDefault="00FD007B" w:rsidP="00FD007B">
      <w:pPr>
        <w:pStyle w:val="Estilo1"/>
        <w:outlineLvl w:val="0"/>
      </w:pPr>
    </w:p>
    <w:p w:rsidR="00FD007B" w:rsidRDefault="00FD007B" w:rsidP="00FD007B">
      <w:pPr>
        <w:pStyle w:val="Estilo1"/>
        <w:outlineLvl w:val="0"/>
      </w:pPr>
    </w:p>
    <w:p w:rsidR="005F01F4" w:rsidRDefault="005F01F4" w:rsidP="00FD007B">
      <w:pPr>
        <w:pStyle w:val="Estilo1"/>
        <w:outlineLvl w:val="0"/>
      </w:pPr>
    </w:p>
    <w:p w:rsidR="005F01F4" w:rsidRDefault="005F01F4" w:rsidP="00FD007B">
      <w:pPr>
        <w:pStyle w:val="Estilo1"/>
        <w:outlineLvl w:val="0"/>
      </w:pPr>
    </w:p>
    <w:p w:rsidR="00FD007B" w:rsidRDefault="00FD007B" w:rsidP="00FD007B">
      <w:pPr>
        <w:pStyle w:val="Estilo2"/>
        <w:outlineLvl w:val="1"/>
      </w:pPr>
      <w:bookmarkStart w:id="3" w:name="_Toc460507973"/>
      <w:r>
        <w:t>Login</w:t>
      </w:r>
      <w:bookmarkEnd w:id="3"/>
    </w:p>
    <w:p w:rsidR="00FD007B" w:rsidRDefault="00FD007B" w:rsidP="00FD007B">
      <w:pPr>
        <w:pStyle w:val="Estilo2"/>
        <w:outlineLvl w:val="1"/>
      </w:pPr>
    </w:p>
    <w:p w:rsidR="005F01F4" w:rsidRDefault="005F01F4" w:rsidP="00FD007B">
      <w:pPr>
        <w:pStyle w:val="Estilo2"/>
        <w:outlineLvl w:val="1"/>
      </w:pPr>
    </w:p>
    <w:p w:rsidR="005F01F4" w:rsidRDefault="005F01F4" w:rsidP="00FD007B">
      <w:pPr>
        <w:pStyle w:val="Estilo2"/>
        <w:outlineLvl w:val="1"/>
      </w:pPr>
    </w:p>
    <w:p w:rsidR="005F01F4" w:rsidRDefault="005F01F4" w:rsidP="00FD007B">
      <w:pPr>
        <w:pStyle w:val="Estilo2"/>
        <w:outlineLvl w:val="1"/>
      </w:pPr>
    </w:p>
    <w:p w:rsidR="005F01F4" w:rsidRDefault="005F01F4" w:rsidP="00FD007B">
      <w:pPr>
        <w:pStyle w:val="Estilo2"/>
        <w:outlineLvl w:val="1"/>
      </w:pPr>
    </w:p>
    <w:p w:rsidR="005F01F4" w:rsidRDefault="005F01F4" w:rsidP="00FD007B">
      <w:pPr>
        <w:pStyle w:val="Estilo2"/>
        <w:outlineLvl w:val="1"/>
      </w:pPr>
    </w:p>
    <w:p w:rsidR="00FD007B" w:rsidRDefault="00FD007B" w:rsidP="00FD007B">
      <w:pPr>
        <w:pStyle w:val="Estilo2"/>
        <w:outlineLvl w:val="1"/>
      </w:pPr>
      <w:bookmarkStart w:id="4" w:name="_Toc460507974"/>
      <w:r>
        <w:t>Cadastro</w:t>
      </w:r>
      <w:bookmarkEnd w:id="4"/>
    </w:p>
    <w:p w:rsidR="007825F5" w:rsidRDefault="007825F5" w:rsidP="00FD007B">
      <w:pPr>
        <w:pStyle w:val="Estilo2"/>
        <w:outlineLvl w:val="1"/>
      </w:pPr>
    </w:p>
    <w:p w:rsidR="007825F5" w:rsidRDefault="007825F5" w:rsidP="00FD007B">
      <w:pPr>
        <w:pStyle w:val="Estilo2"/>
        <w:outlineLvl w:val="1"/>
      </w:pPr>
    </w:p>
    <w:p w:rsidR="007825F5" w:rsidRDefault="007825F5" w:rsidP="00FD007B">
      <w:pPr>
        <w:pStyle w:val="Estilo2"/>
        <w:outlineLvl w:val="1"/>
      </w:pPr>
    </w:p>
    <w:p w:rsidR="007825F5" w:rsidRDefault="007825F5" w:rsidP="00FD007B">
      <w:pPr>
        <w:pStyle w:val="Estilo2"/>
        <w:outlineLvl w:val="1"/>
      </w:pPr>
    </w:p>
    <w:p w:rsidR="007825F5" w:rsidRDefault="007825F5" w:rsidP="00FD007B">
      <w:pPr>
        <w:pStyle w:val="Estilo2"/>
        <w:outlineLvl w:val="1"/>
      </w:pPr>
    </w:p>
    <w:p w:rsidR="007825F5" w:rsidRDefault="007825F5" w:rsidP="00FD007B">
      <w:pPr>
        <w:pStyle w:val="Estilo2"/>
        <w:outlineLvl w:val="1"/>
      </w:pPr>
    </w:p>
    <w:p w:rsidR="007825F5" w:rsidRDefault="007825F5" w:rsidP="007825F5">
      <w:pPr>
        <w:pStyle w:val="Estilo1"/>
        <w:outlineLvl w:val="0"/>
      </w:pPr>
      <w:bookmarkStart w:id="5" w:name="_Toc460507975"/>
      <w:r>
        <w:t>Home/Perfil</w:t>
      </w:r>
      <w:bookmarkEnd w:id="5"/>
    </w:p>
    <w:p w:rsidR="007825F5" w:rsidRDefault="007825F5" w:rsidP="007825F5">
      <w:pPr>
        <w:pStyle w:val="Estilo1"/>
        <w:outlineLvl w:val="0"/>
      </w:pPr>
    </w:p>
    <w:p w:rsidR="005F01F4" w:rsidRDefault="005F01F4" w:rsidP="007825F5">
      <w:pPr>
        <w:pStyle w:val="Estilo1"/>
        <w:outlineLvl w:val="0"/>
      </w:pPr>
    </w:p>
    <w:p w:rsidR="007825F5" w:rsidRDefault="007825F5" w:rsidP="00AD0361">
      <w:pPr>
        <w:pStyle w:val="Estilo2"/>
        <w:outlineLvl w:val="1"/>
      </w:pPr>
      <w:bookmarkStart w:id="6" w:name="_Toc460507976"/>
      <w:r>
        <w:t>Pesquisar</w:t>
      </w:r>
      <w:bookmarkEnd w:id="6"/>
    </w:p>
    <w:p w:rsidR="005F01F4" w:rsidRDefault="005F01F4" w:rsidP="00AD0361">
      <w:pPr>
        <w:pStyle w:val="Estilo2"/>
        <w:outlineLvl w:val="1"/>
      </w:pPr>
    </w:p>
    <w:p w:rsidR="007825F5" w:rsidRDefault="00A11101" w:rsidP="007825F5">
      <w:pPr>
        <w:pStyle w:val="Estilo3"/>
        <w:outlineLvl w:val="2"/>
      </w:pPr>
      <w:bookmarkStart w:id="7" w:name="_Toc460507977"/>
      <w:r>
        <w:t>Filtros</w:t>
      </w:r>
      <w:bookmarkEnd w:id="7"/>
    </w:p>
    <w:p w:rsidR="00A11101" w:rsidRDefault="00A11101" w:rsidP="007825F5">
      <w:pPr>
        <w:pStyle w:val="Estilo3"/>
        <w:outlineLvl w:val="2"/>
      </w:pPr>
    </w:p>
    <w:p w:rsidR="00A11101" w:rsidRDefault="00A11101" w:rsidP="007825F5">
      <w:pPr>
        <w:pStyle w:val="Estilo3"/>
        <w:outlineLvl w:val="2"/>
      </w:pPr>
      <w:bookmarkStart w:id="8" w:name="_Toc460507978"/>
      <w:r>
        <w:t>Perfil dos amigos</w:t>
      </w:r>
      <w:bookmarkEnd w:id="8"/>
    </w:p>
    <w:p w:rsidR="00A11101" w:rsidRDefault="00A11101" w:rsidP="007825F5">
      <w:pPr>
        <w:pStyle w:val="Estilo3"/>
        <w:outlineLvl w:val="2"/>
      </w:pPr>
    </w:p>
    <w:p w:rsidR="00A11101" w:rsidRDefault="00A11101" w:rsidP="007825F5">
      <w:pPr>
        <w:pStyle w:val="Estilo3"/>
        <w:outlineLvl w:val="2"/>
      </w:pPr>
      <w:bookmarkStart w:id="9" w:name="_Toc460507979"/>
      <w:r>
        <w:t>Portfólio dos amigos</w:t>
      </w:r>
      <w:bookmarkEnd w:id="9"/>
    </w:p>
    <w:p w:rsidR="007825F5" w:rsidRDefault="007825F5" w:rsidP="007825F5">
      <w:pPr>
        <w:pStyle w:val="Estilo2"/>
      </w:pPr>
    </w:p>
    <w:p w:rsidR="00AD0361" w:rsidRDefault="00AD0361" w:rsidP="007825F5">
      <w:pPr>
        <w:pStyle w:val="Estilo2"/>
        <w:outlineLvl w:val="1"/>
      </w:pPr>
    </w:p>
    <w:p w:rsidR="007825F5" w:rsidRDefault="007825F5" w:rsidP="005F01F4">
      <w:pPr>
        <w:pStyle w:val="Estilo2"/>
        <w:outlineLvl w:val="1"/>
      </w:pPr>
      <w:bookmarkStart w:id="10" w:name="_Toc460507980"/>
      <w:r>
        <w:t>Portfólio</w:t>
      </w:r>
      <w:bookmarkEnd w:id="10"/>
    </w:p>
    <w:p w:rsidR="005F01F4" w:rsidRDefault="005F01F4" w:rsidP="005F01F4">
      <w:pPr>
        <w:pStyle w:val="Estilo2"/>
        <w:outlineLvl w:val="1"/>
      </w:pPr>
    </w:p>
    <w:p w:rsidR="00AD0361" w:rsidRPr="005F01F4" w:rsidRDefault="00A11101" w:rsidP="005F01F4">
      <w:pPr>
        <w:pStyle w:val="Estilo2"/>
        <w:outlineLvl w:val="2"/>
      </w:pPr>
      <w:bookmarkStart w:id="11" w:name="_Toc460507981"/>
      <w:r>
        <w:t xml:space="preserve">Seus </w:t>
      </w:r>
      <w:r w:rsidR="00AD0361" w:rsidRPr="005F01F4">
        <w:t>arquivo</w:t>
      </w:r>
      <w:r>
        <w:t>s</w:t>
      </w:r>
      <w:bookmarkEnd w:id="11"/>
    </w:p>
    <w:p w:rsidR="007825F5" w:rsidRDefault="007825F5" w:rsidP="007825F5">
      <w:pPr>
        <w:pStyle w:val="Estilo2"/>
        <w:outlineLvl w:val="1"/>
      </w:pPr>
    </w:p>
    <w:p w:rsidR="007825F5" w:rsidRDefault="007825F5" w:rsidP="007825F5">
      <w:pPr>
        <w:pStyle w:val="Estilo2"/>
        <w:outlineLvl w:val="1"/>
      </w:pPr>
    </w:p>
    <w:p w:rsidR="007825F5" w:rsidRDefault="007825F5" w:rsidP="007825F5">
      <w:pPr>
        <w:pStyle w:val="Estilo2"/>
        <w:outlineLvl w:val="1"/>
      </w:pPr>
      <w:bookmarkStart w:id="12" w:name="_Toc460507982"/>
      <w:r>
        <w:t>Configuraç</w:t>
      </w:r>
      <w:r w:rsidR="005F01F4">
        <w:t>ões</w:t>
      </w:r>
      <w:bookmarkEnd w:id="12"/>
    </w:p>
    <w:p w:rsidR="005F01F4" w:rsidRDefault="005F01F4" w:rsidP="007825F5">
      <w:pPr>
        <w:pStyle w:val="Estilo2"/>
        <w:outlineLvl w:val="1"/>
      </w:pPr>
    </w:p>
    <w:p w:rsidR="00AD0361" w:rsidRDefault="00D40B30" w:rsidP="00AD0361">
      <w:pPr>
        <w:pStyle w:val="Estilo3"/>
        <w:outlineLvl w:val="2"/>
      </w:pPr>
      <w:bookmarkStart w:id="13" w:name="_Toc460507983"/>
      <w:r>
        <w:lastRenderedPageBreak/>
        <w:t>Dados p</w:t>
      </w:r>
      <w:r w:rsidR="00AD0361">
        <w:t>essoais</w:t>
      </w:r>
      <w:bookmarkEnd w:id="13"/>
    </w:p>
    <w:p w:rsidR="00AD0361" w:rsidRDefault="00AD0361" w:rsidP="00AD0361">
      <w:pPr>
        <w:pStyle w:val="Estilo3"/>
        <w:outlineLvl w:val="2"/>
      </w:pPr>
      <w:bookmarkStart w:id="14" w:name="_Toc460507984"/>
      <w:r>
        <w:t>Áreas de atuação</w:t>
      </w:r>
      <w:bookmarkEnd w:id="14"/>
    </w:p>
    <w:p w:rsidR="00AD0361" w:rsidRDefault="00AD0361" w:rsidP="00AD0361">
      <w:pPr>
        <w:pStyle w:val="Estilo3"/>
        <w:outlineLvl w:val="2"/>
      </w:pPr>
      <w:bookmarkStart w:id="15" w:name="_Toc460507985"/>
      <w:r>
        <w:t>Áreas de interesse</w:t>
      </w:r>
      <w:bookmarkEnd w:id="15"/>
    </w:p>
    <w:p w:rsidR="007825F5" w:rsidRDefault="007825F5" w:rsidP="007825F5">
      <w:pPr>
        <w:pStyle w:val="Estilo1"/>
        <w:outlineLvl w:val="0"/>
      </w:pPr>
    </w:p>
    <w:p w:rsidR="007825F5" w:rsidRDefault="007825F5" w:rsidP="00FD007B">
      <w:pPr>
        <w:pStyle w:val="Estilo2"/>
        <w:outlineLvl w:val="1"/>
      </w:pPr>
    </w:p>
    <w:p w:rsidR="007825F5" w:rsidRPr="00FD007B" w:rsidRDefault="007825F5" w:rsidP="005F01F4">
      <w:pPr>
        <w:pStyle w:val="Estilo1"/>
        <w:outlineLvl w:val="0"/>
      </w:pPr>
      <w:bookmarkStart w:id="16" w:name="_Toc460507986"/>
      <w:r>
        <w:t>Suporte</w:t>
      </w:r>
      <w:bookmarkEnd w:id="16"/>
      <w:r>
        <w:t xml:space="preserve"> </w:t>
      </w:r>
    </w:p>
    <w:sectPr w:rsidR="007825F5" w:rsidRPr="00FD007B">
      <w:headerReference w:type="even" r:id="rId12"/>
      <w:headerReference w:type="default" r:id="rId13"/>
      <w:footerReference w:type="even" r:id="rId14"/>
      <w:footerReference w:type="default" r:id="rId15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DFC" w:rsidRDefault="00836DFC">
      <w:pPr>
        <w:spacing w:after="0" w:line="240" w:lineRule="auto"/>
      </w:pPr>
      <w:r>
        <w:separator/>
      </w:r>
    </w:p>
  </w:endnote>
  <w:endnote w:type="continuationSeparator" w:id="0">
    <w:p w:rsidR="00836DFC" w:rsidRDefault="0083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D7C" w:rsidRDefault="000F5D7C"/>
  <w:p w:rsidR="000F5D7C" w:rsidRDefault="007A785B">
    <w:pPr>
      <w:pStyle w:val="RodapPa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B83371" w:rsidRPr="00B83371">
      <w:rPr>
        <w:noProof/>
        <w:sz w:val="24"/>
        <w:szCs w:val="24"/>
      </w:rPr>
      <w:t>4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D7C" w:rsidRDefault="000F5D7C"/>
  <w:p w:rsidR="000F5D7C" w:rsidRDefault="007A785B">
    <w:pPr>
      <w:pStyle w:val="Rodapmpa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B83371" w:rsidRPr="00B83371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DFC" w:rsidRDefault="00836DFC">
      <w:pPr>
        <w:spacing w:after="0" w:line="240" w:lineRule="auto"/>
      </w:pPr>
      <w:r>
        <w:separator/>
      </w:r>
    </w:p>
  </w:footnote>
  <w:footnote w:type="continuationSeparator" w:id="0">
    <w:p w:rsidR="00836DFC" w:rsidRDefault="00836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D7C" w:rsidRDefault="00836DFC">
    <w:pPr>
      <w:pStyle w:val="CabealhoPar"/>
    </w:pPr>
    <w:sdt>
      <w:sdtPr>
        <w:alias w:val="Título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825F5">
          <w:t>Manual do Usuário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D7C" w:rsidRDefault="00836DFC">
    <w:pPr>
      <w:pStyle w:val="Cabealhompar"/>
    </w:pPr>
    <w:sdt>
      <w:sdtPr>
        <w:alias w:val="Título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825F5">
          <w:t>Manual do Usuário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Commarcador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Commarcador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Commarcador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Commarcador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Commarcador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hyphenationZone w:val="4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07B"/>
    <w:rsid w:val="000F5D7C"/>
    <w:rsid w:val="001B2023"/>
    <w:rsid w:val="00274B99"/>
    <w:rsid w:val="004A7C56"/>
    <w:rsid w:val="00525538"/>
    <w:rsid w:val="005F01F4"/>
    <w:rsid w:val="006A1845"/>
    <w:rsid w:val="007825F5"/>
    <w:rsid w:val="007A785B"/>
    <w:rsid w:val="007E1083"/>
    <w:rsid w:val="00836DFC"/>
    <w:rsid w:val="00A11101"/>
    <w:rsid w:val="00AD0361"/>
    <w:rsid w:val="00AD47D8"/>
    <w:rsid w:val="00B83371"/>
    <w:rsid w:val="00D40B30"/>
    <w:rsid w:val="00F858A9"/>
    <w:rsid w:val="00FD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7E12F8D-913C-43F6-ACC5-F31F94A0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pt-BR" w:eastAsia="pt-B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h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cs="Times New Roman"/>
      <w:sz w:val="23"/>
      <w:szCs w:val="23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cs="Times New Roman"/>
      <w:sz w:val="23"/>
      <w:szCs w:val="23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ubttulo">
    <w:name w:val="Subtitle"/>
    <w:basedOn w:val="Normal"/>
    <w:link w:val="SubttuloCh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tulo">
    <w:name w:val="Title"/>
    <w:basedOn w:val="Normal"/>
    <w:link w:val="TtuloCh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cs="Times New Roman"/>
      <w:color w:val="775F55" w:themeColor="text2"/>
      <w:sz w:val="72"/>
      <w:szCs w:val="72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egenda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nfase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cs="Times New Roman"/>
      <w:caps/>
      <w:spacing w:val="1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yperlink">
    <w:name w:val="Hyperlink"/>
    <w:basedOn w:val="Fontepargpadro"/>
    <w:uiPriority w:val="99"/>
    <w:unhideWhenUsed/>
    <w:rPr>
      <w:color w:val="F7B615" w:themeColor="hyperlink"/>
      <w:u w:val="single"/>
    </w:rPr>
  </w:style>
  <w:style w:type="character" w:styleId="nfaseIntensa">
    <w:name w:val="Intense Emphasis"/>
    <w:basedOn w:val="Fontepargpadro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semiHidden/>
    <w:unhideWhenUsed/>
    <w:pPr>
      <w:ind w:left="360" w:hanging="360"/>
    </w:pPr>
  </w:style>
  <w:style w:type="paragraph" w:styleId="Lista2">
    <w:name w:val="List 2"/>
    <w:basedOn w:val="Normal"/>
    <w:uiPriority w:val="99"/>
    <w:semiHidden/>
    <w:unhideWhenUsed/>
    <w:pPr>
      <w:ind w:left="720" w:hanging="360"/>
    </w:pPr>
  </w:style>
  <w:style w:type="paragraph" w:styleId="Commarcador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Commarcador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Commarcador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Commarcador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Commarcador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grafoda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emEspaamento">
    <w:name w:val="No Spacing"/>
    <w:basedOn w:val="Normal"/>
    <w:uiPriority w:val="99"/>
    <w:qFormat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styleId="Citao">
    <w:name w:val="Quote"/>
    <w:basedOn w:val="Normal"/>
    <w:link w:val="CitaoChar"/>
    <w:uiPriority w:val="29"/>
    <w:qFormat/>
    <w:rPr>
      <w:i/>
      <w:smallCaps/>
      <w:color w:val="775F55" w:themeColor="text2"/>
      <w:spacing w:val="6"/>
    </w:rPr>
  </w:style>
  <w:style w:type="character" w:customStyle="1" w:styleId="CitaoChar">
    <w:name w:val="Citação Char"/>
    <w:basedOn w:val="Fontepargpadro"/>
    <w:link w:val="Citao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Forte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nfaseSutil">
    <w:name w:val="Subtle Emphasis"/>
    <w:basedOn w:val="Fontepargpadro"/>
    <w:uiPriority w:val="19"/>
    <w:qFormat/>
    <w:rPr>
      <w:rFonts w:asciiTheme="minorHAnsi" w:hAnsiTheme="minorHAnsi"/>
      <w:i/>
      <w:sz w:val="23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elacomgrade">
    <w:name w:val="Table Grid"/>
    <w:basedOn w:val="Tabela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Sumrio1">
    <w:name w:val="toc 1"/>
    <w:basedOn w:val="Normal"/>
    <w:next w:val="Normal"/>
    <w:autoRedefine/>
    <w:uiPriority w:val="39"/>
    <w:unhideWhenUsed/>
    <w:rsid w:val="005F01F4"/>
    <w:pPr>
      <w:tabs>
        <w:tab w:val="right" w:leader="dot" w:pos="8630"/>
        <w:tab w:val="right" w:pos="11465"/>
      </w:tabs>
      <w:spacing w:before="180" w:after="40" w:line="240" w:lineRule="auto"/>
    </w:pPr>
    <w:rPr>
      <w:b/>
      <w:caps/>
      <w:color w:val="775F55" w:themeColor="text2"/>
    </w:rPr>
  </w:style>
  <w:style w:type="paragraph" w:styleId="Sumrio2">
    <w:name w:val="toc 2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Sumrio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Sumrio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Sumrio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Sumrio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Sumrio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Sumrio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Sumrio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egoria">
    <w:name w:val="Categoria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edaEmpresa">
    <w:name w:val="Nome da Empresa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RodapPar">
    <w:name w:val="Rodapé Par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Rodapmpar">
    <w:name w:val="Rodapé Ímpar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CabealhoPar">
    <w:name w:val="Cabeçalho Par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Cabealhompar">
    <w:name w:val="Cabeçalho Ímpar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emEspaamento1">
    <w:name w:val="Sem Espaçamento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customStyle="1" w:styleId="Estilo1">
    <w:name w:val="Estilo1"/>
    <w:basedOn w:val="Ttulo"/>
    <w:link w:val="Estilo1Char"/>
    <w:qFormat/>
    <w:rsid w:val="00FD007B"/>
  </w:style>
  <w:style w:type="paragraph" w:styleId="CabealhodoSumrio">
    <w:name w:val="TOC Heading"/>
    <w:basedOn w:val="Ttulo1"/>
    <w:next w:val="Normal"/>
    <w:uiPriority w:val="39"/>
    <w:unhideWhenUsed/>
    <w:qFormat/>
    <w:rsid w:val="00FD007B"/>
    <w:pPr>
      <w:keepNext/>
      <w:keepLines/>
      <w:spacing w:before="240" w:after="0" w:line="259" w:lineRule="auto"/>
      <w:outlineLvl w:val="9"/>
    </w:pPr>
    <w:rPr>
      <w:rFonts w:eastAsiaTheme="majorEastAsia" w:cstheme="majorBidi"/>
      <w:caps w:val="0"/>
      <w:color w:val="548AB7" w:themeColor="accent1" w:themeShade="BF"/>
      <w:kern w:val="0"/>
      <w14:ligatures w14:val="none"/>
    </w:rPr>
  </w:style>
  <w:style w:type="character" w:customStyle="1" w:styleId="Estilo1Char">
    <w:name w:val="Estilo1 Char"/>
    <w:basedOn w:val="TtuloChar"/>
    <w:link w:val="Estilo1"/>
    <w:rsid w:val="00FD007B"/>
    <w:rPr>
      <w:rFonts w:cs="Times New Roman"/>
      <w:color w:val="775F55" w:themeColor="text2"/>
      <w:sz w:val="72"/>
      <w:szCs w:val="72"/>
    </w:rPr>
  </w:style>
  <w:style w:type="paragraph" w:customStyle="1" w:styleId="Estilo2">
    <w:name w:val="Estilo2"/>
    <w:basedOn w:val="Estilo1"/>
    <w:link w:val="Estilo2Char"/>
    <w:qFormat/>
    <w:rsid w:val="00FD007B"/>
    <w:pPr>
      <w:outlineLvl w:val="0"/>
    </w:pPr>
    <w:rPr>
      <w:sz w:val="60"/>
    </w:rPr>
  </w:style>
  <w:style w:type="paragraph" w:customStyle="1" w:styleId="Estilo3">
    <w:name w:val="Estilo3"/>
    <w:basedOn w:val="Estilo2"/>
    <w:link w:val="Estilo3Char"/>
    <w:qFormat/>
    <w:rsid w:val="007825F5"/>
    <w:pPr>
      <w:outlineLvl w:val="1"/>
    </w:pPr>
    <w:rPr>
      <w:sz w:val="50"/>
    </w:rPr>
  </w:style>
  <w:style w:type="character" w:customStyle="1" w:styleId="Estilo2Char">
    <w:name w:val="Estilo2 Char"/>
    <w:basedOn w:val="Estilo1Char"/>
    <w:link w:val="Estilo2"/>
    <w:rsid w:val="00FD007B"/>
    <w:rPr>
      <w:rFonts w:cs="Times New Roman"/>
      <w:color w:val="775F55" w:themeColor="text2"/>
      <w:sz w:val="60"/>
      <w:szCs w:val="72"/>
    </w:rPr>
  </w:style>
  <w:style w:type="character" w:customStyle="1" w:styleId="Estilo3Char">
    <w:name w:val="Estilo3 Char"/>
    <w:basedOn w:val="Estilo2Char"/>
    <w:link w:val="Estilo3"/>
    <w:rsid w:val="007825F5"/>
    <w:rPr>
      <w:rFonts w:cs="Times New Roman"/>
      <w:color w:val="775F55" w:themeColor="text2"/>
      <w:sz w:val="50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i\AppData\Roaming\Microsoft\Templates\Relat&#243;rio%20(tema%20Media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A6A8A97B2B414898C1FCDEA5A240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B48F0A-F7B1-4CFE-AF9E-21E30058453B}"/>
      </w:docPartPr>
      <w:docPartBody>
        <w:p w:rsidR="00B76F4A" w:rsidRDefault="00C60503">
          <w:pPr>
            <w:pStyle w:val="A4A6A8A97B2B414898C1FCDEA5A24025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03"/>
    <w:rsid w:val="00155530"/>
    <w:rsid w:val="002A13BA"/>
    <w:rsid w:val="006B538B"/>
    <w:rsid w:val="00B76F4A"/>
    <w:rsid w:val="00C60503"/>
    <w:rsid w:val="00F3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4A6A8A97B2B414898C1FCDEA5A24025">
    <w:name w:val="A4A6A8A97B2B414898C1FCDEA5A24025"/>
  </w:style>
  <w:style w:type="paragraph" w:customStyle="1" w:styleId="A2DCBB5627CF422FB08472A57B825AEB">
    <w:name w:val="A2DCBB5627CF422FB08472A57B825AEB"/>
  </w:style>
  <w:style w:type="paragraph" w:customStyle="1" w:styleId="C2EC09229914485CAB29BD46BBE11F0F">
    <w:name w:val="C2EC09229914485CAB29BD46BBE11F0F"/>
  </w:style>
  <w:style w:type="paragraph" w:customStyle="1" w:styleId="28542C1B079248FB9B742BF1868FB88D">
    <w:name w:val="28542C1B079248FB9B742BF1868FB88D"/>
  </w:style>
  <w:style w:type="paragraph" w:customStyle="1" w:styleId="11DFD15EDE0349CC876340FCD91053A3">
    <w:name w:val="11DFD15EDE0349CC876340FCD91053A3"/>
  </w:style>
  <w:style w:type="paragraph" w:customStyle="1" w:styleId="8F66146E1FF54127BF496E5F1FEE4069">
    <w:name w:val="8F66146E1FF54127BF496E5F1FEE4069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437EDF7E04C6413E9643392814765CB9">
    <w:name w:val="437EDF7E04C6413E9643392814765CB9"/>
  </w:style>
  <w:style w:type="paragraph" w:customStyle="1" w:styleId="2A702243C09F4065955AB51DBD5B8BFE">
    <w:name w:val="2A702243C09F4065955AB51DBD5B8BFE"/>
    <w:rsid w:val="00B76F4A"/>
  </w:style>
  <w:style w:type="paragraph" w:customStyle="1" w:styleId="EB59B50DA6AA44A0BD33A0D7C53D2F65">
    <w:name w:val="EB59B50DA6AA44A0BD33A0D7C53D2F65"/>
    <w:rsid w:val="00B76F4A"/>
  </w:style>
  <w:style w:type="paragraph" w:customStyle="1" w:styleId="4674D047A7E148DDBEB0DD4DB9E19446">
    <w:name w:val="4674D047A7E148DDBEB0DD4DB9E19446"/>
    <w:rsid w:val="00B76F4A"/>
  </w:style>
  <w:style w:type="paragraph" w:customStyle="1" w:styleId="EEA57F1103BA4203A143A0E3E252C4C0">
    <w:name w:val="EEA57F1103BA4203A143A0E3E252C4C0"/>
    <w:rsid w:val="00B76F4A"/>
  </w:style>
  <w:style w:type="paragraph" w:customStyle="1" w:styleId="A671496A6ECF42F1B481C7FA9530AE5D">
    <w:name w:val="A671496A6ECF42F1B481C7FA9530AE5D"/>
    <w:rsid w:val="002A13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0E943-9264-438A-9E29-151406D929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DB229AC-1B3A-424D-9A6C-6F4D0D1E9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Mediano)</Template>
  <TotalTime>98</TotalTime>
  <Pages>6</Pages>
  <Words>285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do Usuário</vt:lpstr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do Usuário</dc:title>
  <dc:creator>Breno Martins</dc:creator>
  <cp:keywords/>
  <cp:lastModifiedBy>User</cp:lastModifiedBy>
  <cp:revision>8</cp:revision>
  <dcterms:created xsi:type="dcterms:W3CDTF">2016-08-30T12:10:00Z</dcterms:created>
  <dcterms:modified xsi:type="dcterms:W3CDTF">2016-09-01T18:47:00Z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